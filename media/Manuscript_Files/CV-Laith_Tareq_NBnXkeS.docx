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F111B6" w:rsidRDefault="00F111B6" w:rsidP="00F111B6">
            <w:pPr>
              <w:pStyle w:val="Title"/>
            </w:pPr>
            <w:r>
              <w:t xml:space="preserve">Laith Tareq </w:t>
            </w:r>
          </w:p>
          <w:p w:rsidR="006D409C" w:rsidRDefault="006D409C" w:rsidP="006D409C">
            <w:pPr>
              <w:tabs>
                <w:tab w:val="left" w:pos="990"/>
              </w:tabs>
              <w:jc w:val="center"/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CDA00E20286948B08807AD73F20474E6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3950BC">
        <w:trPr>
          <w:trHeight w:val="1439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Pr="00036450" w:rsidRDefault="003C2CB9" w:rsidP="00776643">
            <w:pPr>
              <w:rPr>
                <w:b/>
              </w:rPr>
            </w:pPr>
            <w:r>
              <w:rPr>
                <w:b/>
              </w:rPr>
              <w:t>University of Jordan</w:t>
            </w:r>
          </w:p>
          <w:p w:rsidR="006D409C" w:rsidRPr="00036450" w:rsidRDefault="003C2CB9" w:rsidP="00776643">
            <w:pPr>
              <w:pStyle w:val="Date"/>
            </w:pPr>
            <w:r>
              <w:t>2015</w:t>
            </w:r>
            <w:r w:rsidR="006D409C" w:rsidRPr="00036450">
              <w:t xml:space="preserve"> - </w:t>
            </w:r>
            <w:r>
              <w:t>2020</w:t>
            </w:r>
          </w:p>
          <w:p w:rsidR="006D409C" w:rsidRDefault="003C2CB9" w:rsidP="003950BC">
            <w:r>
              <w:t>Study field: Civil Engineering</w:t>
            </w:r>
            <w:r w:rsidR="008F027E">
              <w:br/>
              <w:t xml:space="preserve">Additional Skills: Programming </w:t>
            </w:r>
            <w:r>
              <w:br/>
              <w:t>GPA is very good</w:t>
            </w:r>
          </w:p>
          <w:p w:rsidR="006D409C" w:rsidRDefault="006D409C" w:rsidP="00776643"/>
        </w:tc>
      </w:tr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Pr="005D47DE" w:rsidRDefault="00E64BF6" w:rsidP="005D47DE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513344A8" wp14:editId="36DDC284">
                      <wp:simplePos x="0" y="0"/>
                      <wp:positionH relativeFrom="column">
                        <wp:posOffset>-224155</wp:posOffset>
                      </wp:positionH>
                      <wp:positionV relativeFrom="paragraph">
                        <wp:posOffset>-629285</wp:posOffset>
                      </wp:positionV>
                      <wp:extent cx="2360930" cy="1404620"/>
                      <wp:effectExtent l="0" t="0" r="20320" b="1587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4BF6" w:rsidRDefault="00E64BF6" w:rsidP="00E64BF6">
                                  <w:pPr>
                                    <w:pStyle w:val="Heading2"/>
                                    <w:rPr>
                                      <w:rFonts w:asciiTheme="minorHAnsi" w:eastAsiaTheme="minorEastAsia" w:hAnsiTheme="minorHAnsi" w:cstheme="minorBidi"/>
                                      <w:b w:val="0"/>
                                      <w:bCs w:val="0"/>
                                      <w:caps w:val="0"/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t>profile</w:t>
                                  </w:r>
                                </w:p>
                                <w:p w:rsidR="00E64BF6" w:rsidRDefault="00E64BF6">
                                  <w:r>
                                    <w:t>Civil engineer student, volunteer in many useful Apps for Civil or non-C</w:t>
                                  </w:r>
                                  <w:bookmarkStart w:id="0" w:name="_GoBack"/>
                                  <w:r>
                                    <w:t>ivil use</w:t>
                                  </w:r>
                                  <w:bookmarkEnd w:id="0"/>
                                  <w:r>
                                    <w:t>s.</w:t>
                                  </w:r>
                                  <w:r>
                                    <w:br/>
                                    <w:t xml:space="preserve">Living at </w:t>
                                  </w:r>
                                  <w:r w:rsidR="005026F9">
                                    <w:t>Amman.</w:t>
                                  </w:r>
                                </w:p>
                                <w:p w:rsidR="005026F9" w:rsidRDefault="005026F9">
                                  <w:r>
                                    <w:t>Expected graduation year: 2020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3344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-17.65pt;margin-top:-49.55pt;width:185.9pt;height:110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o9JQIAAEwEAAAOAAAAZHJzL2Uyb0RvYy54bWysVNtu2zAMfR+wfxD0vthxk6wx4hRdugwD&#10;ugvQ7gNoWY6F6TZJiZ19/Sg5TYNuexnmB0EUqaPDQ9Krm0FJcuDOC6MrOp3klHDNTCP0rqLfHrdv&#10;rinxAXQD0mhe0SP39Gb9+tWqtyUvTGdkwx1BEO3L3la0C8GWWeZZxxX4ibFco7M1TkFA0+2yxkGP&#10;6EpmRZ4vst64xjrDuPd4ejc66Trhty1n4Uvbeh6IrChyC2l1aa3jmq1XUO4c2E6wEw34BxYKhMZH&#10;z1B3EIDsnfgNSgnmjDdtmDCjMtO2gvGUA2YzzV9k89CB5SkXFMfbs0z+/8Gyz4evjoimoktKNCgs&#10;0SMfAnlnBlJEdXrrSwx6sBgWBjzGKqdMvb037Lsn2mw60Dt+65zpOw4NspvGm9nF1RHHR5C6/2Qa&#10;fAb2wSSgoXUqSodiEETHKh3PlYlUGB4WV4t8eYUuhr7pLJ8tilS7DMqn69b58IEbReKmog5Ln+Dh&#10;cO9DpAPlU0h8zRspmq2QMhluV2+kIwfANtmmL2XwIkxq0qNQ82I+KvBXiDx9f4JQImC/S6Eqen0O&#10;gjLq9l43qRsDCDnukbLUJyGjdqOKYaiHVLGkchS5Ns0RlXVmbG8cR9x0xv2kpMfWrqj/sQfHKZEf&#10;NVZnOZ3N4iwkYzZ/i1ISd+mpLz2gGUJVNFAybjchzU/Szd5iFbci6fvM5EQZWzbJfhqvOBOXdop6&#10;/gmsfwEAAP//AwBQSwMEFAAGAAgAAAAhAKnLqlDgAAAACwEAAA8AAABkcnMvZG93bnJldi54bWxM&#10;j8tOwzAQRfdI/IM1SOxa56FUNMSpEFXXlIKE2Dn2NI4a2yF205SvZ1jBbkZzdOfcajPbnk04hs47&#10;AekyAYZOed25VsD7227xACxE6bTsvUMBVwywqW9vKllqf3GvOB1iyyjEhVIKMDEOJedBGbQyLP2A&#10;jm5HP1oZaR1brkd5oXDb8yxJVtzKztEHIwd8NqhOh7MVELb7r0Ed983J6Ov3y3Yq1MfuU4j7u/np&#10;EVjEOf7B8KtP6lCTU+PPTgfWC1jkRU4oDet1CoyIPF8VwBpCsywFXlf8f4f6BwAA//8DAFBLAQIt&#10;ABQABgAIAAAAIQC2gziS/gAAAOEBAAATAAAAAAAAAAAAAAAAAAAAAABbQ29udGVudF9UeXBlc10u&#10;eG1sUEsBAi0AFAAGAAgAAAAhADj9If/WAAAAlAEAAAsAAAAAAAAAAAAAAAAALwEAAF9yZWxzLy5y&#10;ZWxzUEsBAi0AFAAGAAgAAAAhAGO8mj0lAgAATAQAAA4AAAAAAAAAAAAAAAAALgIAAGRycy9lMm9E&#10;b2MueG1sUEsBAi0AFAAGAAgAAAAhAKnLqlDgAAAACwEAAA8AAAAAAAAAAAAAAAAAfwQAAGRycy9k&#10;b3ducmV2LnhtbFBLBQYAAAAABAAEAPMAAACMBQAAAAA=&#10;">
                      <v:textbox style="mso-fit-shape-to-text:t">
                        <w:txbxContent>
                          <w:p w:rsidR="00E64BF6" w:rsidRDefault="00E64BF6" w:rsidP="00E64BF6">
                            <w:pPr>
                              <w:pStyle w:val="Heading2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sz w:val="22"/>
                                <w:szCs w:val="24"/>
                              </w:rPr>
                            </w:pPr>
                            <w:r>
                              <w:t>profile</w:t>
                            </w:r>
                          </w:p>
                          <w:p w:rsidR="00E64BF6" w:rsidRDefault="00E64BF6">
                            <w:r>
                              <w:t>Civil engineer student, volunteer in many useful Apps for Civil or non-C</w:t>
                            </w:r>
                            <w:bookmarkStart w:id="1" w:name="_GoBack"/>
                            <w:r>
                              <w:t>ivil use</w:t>
                            </w:r>
                            <w:bookmarkEnd w:id="1"/>
                            <w:r>
                              <w:t>s.</w:t>
                            </w:r>
                            <w:r>
                              <w:br/>
                              <w:t xml:space="preserve">Living at </w:t>
                            </w:r>
                            <w:r w:rsidR="005026F9">
                              <w:t>Amman.</w:t>
                            </w:r>
                          </w:p>
                          <w:p w:rsidR="005026F9" w:rsidRDefault="005026F9">
                            <w:r>
                              <w:t>Expected graduation year: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11B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-1990090</wp:posOffset>
                      </wp:positionV>
                      <wp:extent cx="2360930" cy="1404620"/>
                      <wp:effectExtent l="0" t="0" r="20320" b="1587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4BF6" w:rsidRDefault="00E64BF6" w:rsidP="00E64BF6">
                                  <w:pPr>
                                    <w:pStyle w:val="Heading2"/>
                                    <w:rPr>
                                      <w:rFonts w:asciiTheme="minorHAnsi" w:eastAsiaTheme="minorEastAsia" w:hAnsiTheme="minorHAnsi" w:cstheme="minorBidi"/>
                                      <w:b w:val="0"/>
                                      <w:bCs w:val="0"/>
                                      <w:caps w:val="0"/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t xml:space="preserve">Objective </w:t>
                                  </w:r>
                                </w:p>
                                <w:p w:rsidR="00E64BF6" w:rsidRPr="00E64BF6" w:rsidRDefault="00E64BF6" w:rsidP="00E64BF6">
                                  <w:r>
                                    <w:t xml:space="preserve">Work in as a Civil engineer programs developing or designing  </w:t>
                                  </w:r>
                                </w:p>
                                <w:p w:rsidR="00F111B6" w:rsidRDefault="00F111B6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17.4pt;margin-top:-156.7pt;width:185.9pt;height:110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Os4ZGjhAAAADAEAAA8AAABkcnMvZG93bnJldi54&#10;bWxMj8FOwzAQRO9I/IO1SNxap0mhEOJUiKpn2oJUcXNsN44ar0Pspilfz/YEt92d0eybYjm6lg2m&#10;D41HAbNpAsyg8rrBWsDnx3ryBCxEiVq2Ho2AiwmwLG9vCplrf8atGXaxZhSCIZcCbIxdznlQ1jgZ&#10;pr4zSNrB905GWvua616eKdy1PE2SR+5kg/TBys68WaOOu5MTEFab704dNtXR6svP+2p4UPv1lxD3&#10;d+PrC7Boxvhnhis+oUNJTJU/oQ6sFTDJ5oQer8MsmwMjS5YtqF5Fp+c0BV4W/H+J8hcAAP//AwBQ&#10;SwECLQAUAAYACAAAACEAtoM4kv4AAADhAQAAEwAAAAAAAAAAAAAAAAAAAAAAW0NvbnRlbnRfVHlw&#10;ZXNdLnhtbFBLAQItABQABgAIAAAAIQA4/SH/1gAAAJQBAAALAAAAAAAAAAAAAAAAAC8BAABfcmVs&#10;cy8ucmVsc1BLAQItABQABgAIAAAAIQAz1vrNKAIAAE4EAAAOAAAAAAAAAAAAAAAAAC4CAABkcnMv&#10;ZTJvRG9jLnhtbFBLAQItABQABgAIAAAAIQDrOGRo4QAAAAwBAAAPAAAAAAAAAAAAAAAAAIIEAABk&#10;cnMvZG93bnJldi54bWxQSwUGAAAAAAQABADzAAAAkAUAAAAA&#10;">
                      <v:textbox style="mso-fit-shape-to-text:t">
                        <w:txbxContent>
                          <w:p w:rsidR="00E64BF6" w:rsidRDefault="00E64BF6" w:rsidP="00E64BF6">
                            <w:pPr>
                              <w:pStyle w:val="Heading2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sz w:val="22"/>
                                <w:szCs w:val="24"/>
                              </w:rPr>
                            </w:pPr>
                            <w:r>
                              <w:t xml:space="preserve">Objective </w:t>
                            </w:r>
                          </w:p>
                          <w:p w:rsidR="00E64BF6" w:rsidRPr="00E64BF6" w:rsidRDefault="00E64BF6" w:rsidP="00E64BF6">
                            <w:r>
                              <w:t xml:space="preserve">Work in as a Civil engineer programs developing or designing  </w:t>
                            </w:r>
                          </w:p>
                          <w:p w:rsidR="00F111B6" w:rsidRDefault="00F111B6"/>
                        </w:txbxContent>
                      </v:textbox>
                    </v:shape>
                  </w:pict>
                </mc:Fallback>
              </mc:AlternateContent>
            </w:r>
          </w:p>
          <w:p w:rsidR="006D409C" w:rsidRDefault="006D409C" w:rsidP="005D47DE">
            <w:pPr>
              <w:pStyle w:val="Subtitle"/>
            </w:pPr>
          </w:p>
          <w:p w:rsidR="00F8193F" w:rsidRDefault="00F8193F" w:rsidP="00F8193F"/>
          <w:p w:rsidR="00F8193F" w:rsidRDefault="00F8193F" w:rsidP="00F8193F"/>
          <w:p w:rsidR="00F8193F" w:rsidRDefault="00F8193F" w:rsidP="00F8193F"/>
          <w:p w:rsidR="00F8193F" w:rsidRDefault="00F8193F" w:rsidP="00F8193F"/>
          <w:p w:rsidR="00F8193F" w:rsidRDefault="00F8193F" w:rsidP="00F8193F"/>
          <w:p w:rsidR="00F8193F" w:rsidRDefault="00F8193F" w:rsidP="00F8193F"/>
          <w:p w:rsidR="00F8193F" w:rsidRDefault="00F8193F" w:rsidP="00F8193F"/>
          <w:p w:rsidR="00F8193F" w:rsidRDefault="00F8193F" w:rsidP="00F8193F"/>
          <w:p w:rsidR="00F8193F" w:rsidRDefault="00F8193F" w:rsidP="00F8193F"/>
          <w:p w:rsidR="00F8193F" w:rsidRDefault="00F8193F" w:rsidP="00F8193F"/>
          <w:p w:rsidR="00F8193F" w:rsidRDefault="00F8193F" w:rsidP="00F8193F"/>
          <w:p w:rsidR="00F8193F" w:rsidRDefault="00F8193F" w:rsidP="00F8193F"/>
          <w:p w:rsidR="00F8193F" w:rsidRDefault="00F8193F" w:rsidP="00F8193F"/>
          <w:p w:rsidR="00F8193F" w:rsidRDefault="00F8193F" w:rsidP="00F8193F"/>
          <w:p w:rsidR="00F8193F" w:rsidRDefault="00F8193F" w:rsidP="00F8193F"/>
          <w:p w:rsidR="00F8193F" w:rsidRDefault="00F8193F" w:rsidP="00F8193F"/>
          <w:p w:rsidR="00F8193F" w:rsidRDefault="00F8193F" w:rsidP="00F8193F"/>
          <w:p w:rsidR="00F8193F" w:rsidRDefault="00F8193F" w:rsidP="00F8193F"/>
          <w:p w:rsidR="00F8193F" w:rsidRPr="00F8193F" w:rsidRDefault="00F8193F" w:rsidP="00F8193F"/>
          <w:p w:rsidR="006D409C" w:rsidRDefault="006D409C" w:rsidP="005D47DE"/>
          <w:sdt>
            <w:sdtPr>
              <w:id w:val="-1954003311"/>
              <w:placeholder>
                <w:docPart w:val="EA5472FDE1924E40917015B22D6CEC19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E19DB993B5FB4ADFA7CD42B1BA5B719C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6D409C" w:rsidRDefault="00695719" w:rsidP="00A75FCE">
            <w:pPr>
              <w:pStyle w:val="ContactDetails"/>
            </w:pPr>
            <w:r>
              <w:t>0785775947</w:t>
            </w:r>
          </w:p>
          <w:p w:rsidR="006D409C" w:rsidRDefault="006D409C" w:rsidP="005D47DE"/>
          <w:sdt>
            <w:sdtPr>
              <w:id w:val="-240260293"/>
              <w:placeholder>
                <w:docPart w:val="3BCAD5A091AF49718106CE46406A7FB6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6D409C" w:rsidRDefault="00F111B6" w:rsidP="005D47DE">
            <w:r>
              <w:t>Laith96.t@gmail.com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3802D801E6C64847A9802290E14960F5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:rsidTr="00AA7EAA">
        <w:trPr>
          <w:trHeight w:val="7684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uf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0c0WK5U/wRzi5ggoMVOzm1Ibe0uNvaMaOnvYhCnTvoefQii4&#10;FlD/joKLofTnY/vID4MSnEZkBxPeMjL/banmERF/SRihFskEip5Yt5hMsxQWOjxZhSdyW10rqCL4&#10;yoB3jkR+K1qy0Kr6CMPoFVqFIyoZ2IavmYUb7hfXFtZwBOMs41dXjoYxEIr5Vt7XDJUjzjVE/rD/&#10;SHVNkFxGFkand6qdBp+HIij+Z16UlOpqa1VR4sTkKtPj2ixghATqYEYN147reSi//B8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f59bn4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Default="00423D95" w:rsidP="00776643">
            <w:pPr>
              <w:rPr>
                <w:bCs/>
              </w:rPr>
            </w:pPr>
            <w:r>
              <w:rPr>
                <w:b/>
              </w:rPr>
              <w:t>Programming with C++</w:t>
            </w:r>
          </w:p>
          <w:p w:rsidR="006D409C" w:rsidRDefault="0061018D" w:rsidP="0061018D">
            <w:pPr>
              <w:pStyle w:val="ListParagraph"/>
              <w:numPr>
                <w:ilvl w:val="0"/>
                <w:numId w:val="2"/>
              </w:numPr>
            </w:pPr>
            <w:r>
              <w:t>Solve the problem of exams dates conflictions using App Script which is an App use C++ language to program a google sheet to work by itself and chose the best dates for exams so that no student has a confliction in his all materials, this Application was developed for Civil exams at the University of Jordan.</w:t>
            </w:r>
          </w:p>
          <w:p w:rsidR="0061018D" w:rsidRDefault="0061018D" w:rsidP="0061018D">
            <w:pPr>
              <w:pStyle w:val="ListParagraph"/>
              <w:numPr>
                <w:ilvl w:val="0"/>
                <w:numId w:val="2"/>
              </w:numPr>
            </w:pPr>
            <w:r>
              <w:t xml:space="preserve">Using </w:t>
            </w:r>
            <w:r w:rsidR="0086652E">
              <w:t>C++ to code a numerical method to solve equation using least square method and find the determinate of 6</w:t>
            </w:r>
            <w:r w:rsidR="00C2300A">
              <w:rPr>
                <w:rFonts w:hint="cs"/>
                <w:rtl/>
                <w:lang w:bidi="ar-JO"/>
              </w:rPr>
              <w:t>×</w:t>
            </w:r>
            <w:r w:rsidR="0086652E">
              <w:t xml:space="preserve">6 matrix.  </w:t>
            </w:r>
          </w:p>
          <w:p w:rsidR="006D409C" w:rsidRDefault="006D409C" w:rsidP="00776643"/>
          <w:p w:rsidR="006D409C" w:rsidRPr="004D3011" w:rsidRDefault="00423D95" w:rsidP="00776643">
            <w:pPr>
              <w:rPr>
                <w:bCs/>
              </w:rPr>
            </w:pPr>
            <w:r>
              <w:rPr>
                <w:b/>
              </w:rPr>
              <w:t>Programming with VBA excel</w:t>
            </w:r>
          </w:p>
          <w:p w:rsidR="00E25DCF" w:rsidRDefault="00E25DCF" w:rsidP="00776643">
            <w:r>
              <w:t>VBA excel is app use VB language to program a Microsoft excel.</w:t>
            </w:r>
          </w:p>
          <w:p w:rsidR="006D409C" w:rsidRPr="004D3011" w:rsidRDefault="00E25DCF" w:rsidP="00776643">
            <w:r>
              <w:t xml:space="preserve">I used it to program Reinforcement Concrete project that design 3 different alternatives of a tow way solid slap system.  </w:t>
            </w:r>
            <w:r w:rsidR="006D409C" w:rsidRPr="004D3011">
              <w:t xml:space="preserve"> </w:t>
            </w:r>
          </w:p>
          <w:p w:rsidR="006D409C" w:rsidRDefault="006D409C" w:rsidP="00776643"/>
          <w:p w:rsidR="006D409C" w:rsidRPr="004D3011" w:rsidRDefault="0061018D" w:rsidP="00776643">
            <w:pPr>
              <w:rPr>
                <w:bCs/>
              </w:rPr>
            </w:pPr>
            <w:r>
              <w:rPr>
                <w:b/>
              </w:rPr>
              <w:t>Programming with Python</w:t>
            </w:r>
          </w:p>
          <w:p w:rsidR="006D409C" w:rsidRDefault="009B091F" w:rsidP="00776643">
            <w:r>
              <w:t xml:space="preserve">Python is a new programming </w:t>
            </w:r>
            <w:r w:rsidR="00326378">
              <w:t>language,</w:t>
            </w:r>
            <w:r>
              <w:t xml:space="preserve"> but it has many applications </w:t>
            </w:r>
            <w:r w:rsidR="00326378">
              <w:t>and</w:t>
            </w:r>
            <w:r>
              <w:t xml:space="preserve"> used to program desktop apps, web pages and phone apps.</w:t>
            </w:r>
          </w:p>
          <w:p w:rsidR="009B091F" w:rsidRDefault="009B091F" w:rsidP="00776643">
            <w:r>
              <w:t xml:space="preserve">I used this language to program tow desktop apps: </w:t>
            </w:r>
          </w:p>
          <w:p w:rsidR="009B091F" w:rsidRDefault="009B091F" w:rsidP="009B091F">
            <w:pPr>
              <w:pStyle w:val="ListParagraph"/>
              <w:numPr>
                <w:ilvl w:val="0"/>
                <w:numId w:val="3"/>
              </w:numPr>
            </w:pPr>
            <w:r>
              <w:t xml:space="preserve">App to solve any determined Truss using numerical methods </w:t>
            </w:r>
            <w:r w:rsidR="002B18B2">
              <w:t>and</w:t>
            </w:r>
            <w:r>
              <w:t xml:space="preserve"> draw the </w:t>
            </w:r>
            <w:r w:rsidR="002B18B2">
              <w:t>T</w:t>
            </w:r>
            <w:r>
              <w:t>russ will entering the data.</w:t>
            </w:r>
          </w:p>
          <w:p w:rsidR="002B18B2" w:rsidRDefault="002B18B2" w:rsidP="009B091F">
            <w:pPr>
              <w:pStyle w:val="ListParagraph"/>
              <w:numPr>
                <w:ilvl w:val="0"/>
                <w:numId w:val="3"/>
              </w:numPr>
            </w:pPr>
            <w:r>
              <w:t>App to draw the neutral axis of any Rectangular Foundation.</w:t>
            </w:r>
          </w:p>
          <w:p w:rsidR="006D409C" w:rsidRDefault="006D409C" w:rsidP="00776643"/>
          <w:p w:rsidR="006D409C" w:rsidRPr="004D3011" w:rsidRDefault="00326378" w:rsidP="005D47DE">
            <w:pPr>
              <w:rPr>
                <w:bCs/>
              </w:rPr>
            </w:pPr>
            <w:r>
              <w:rPr>
                <w:b/>
              </w:rPr>
              <w:t xml:space="preserve">AutoCAD experience </w:t>
            </w:r>
          </w:p>
          <w:p w:rsidR="006D409C" w:rsidRDefault="00326378" w:rsidP="005D47DE">
            <w:r>
              <w:t>Teaching AutoCAD voluntarily for university students and record 32 videos at YouTube to teach AutoCAD from A to Z</w:t>
            </w:r>
            <w:r w:rsidR="00745649">
              <w:t>.</w:t>
            </w:r>
          </w:p>
        </w:tc>
      </w:tr>
      <w:tr w:rsidR="006D409C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AA79FA23836247C2917FA3AAD3F8C717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30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/wjgQAANwPAAAOAAAAZHJzL2Uyb0RvYy54bWy0V19v2zYQfx+w70DoccBiSZYtO4hTZCky&#10;DMjaoMnQ7pGmKFsARWokHTv99LsjLYVuXclJ2zw4R/L+/u4o3l282dWCPHJtKiUXUXIWR4RLpopK&#10;rhbRPw83v88iYiyVBRVK8kX0xE305vLXXy62zTlP1VqJgmsCSqQ53zaLaG1tcz4aGbbmNTVnquES&#10;Dkula2phqVejQtMtaK/FKI3j6WirdNFoxbgxsPvWH0aXTn9Zcmbfl6XhlohFBL5Z96vd7xJ/R5cX&#10;9HylabOu2N4N+govalpJMNqpekstJRtdfaWqrphWRpX2jKl6pMqyYtzFANEk8RfR3K9pw10sAI5p&#10;OpjMj1PL3j3eaVIVi2gSEUlrSNGHarW25EFXVK4EJ2PEaNuYc2C9b+70fmWAxIB3pa6JVgDsJIvx&#10;z8EAgZGdQ/mpQ5nvLGGwmab5LEkjwuBonCRJ7iyMvCpUyTbG/slVjTR9vDXWJ6kAykFc7B1lSkpT&#10;Wf4JElvWAvL224jEZEvGWToHR/ZiX3D/G3J7TrLuF/mUvMjAIfeQbkCic37vzlAER0SGrIwDK8MQ&#10;hdwnQhSi6g1Mp9nsp+agz8D35AD1uirqMxDmIIln03w+WEUhqsMQhdyvyEGSxrkLIp9NJqekIQUj&#10;aQJBeOIbIkeuQp+BMA3pZD4bVB/COs5Q9WAQoUg8aCCE9SSMQoETMQrvQmdjOpufmIdkPp+4OJA4&#10;PQ99BsI8jPN0UHuI6ThDzf5C9MQQivg09LkfonoSRKFAOj4JojANaZZOB0MIBaD4xvAZwO8qEj8r&#10;Df3aQ0xfmYZ+AweongJRKHAEInjFV+07Tdft0812cv92A0WgrcCeAJ/yRhlsE8KHHJqCdgkvNTzh&#10;oBKkXF/QLww1HgonLxIGpEPh9EXCAEoo3PYzzm3v/j58Df0odqLCdaI2ItCJ6ohAJ7r0BdZQi6g5&#10;bIAkW2iR3PWLyBpJV4p4WqtH/qAcn0UIsb6dF8/5BsvPXGyzrNgf/POBTJxmTibN4yTb90uNU5fF&#10;HpA8n8wODuCKQKjwCWkBOtArZKi/9RwE2ky2DO1/b+248y0PE8pwXwgIj6uIDieEN2gXjRJVcVMJ&#10;gci4IYJfC00eKYBOGePSJq7wxKb+WxV+P59g1+oNdCLOyoE24WpQKtTumXFnhJ2x74UdZZ8ER9tC&#10;fuAl9NWYGmex0/y1M2ZNC+630ZXjvjiFqLkE+51uH803dHsv9/woyt1A1An7O9gr3Ek4y0raTriu&#10;pNLHIhMA8d6y529B8tAgSna33LmZI0NO3Fmq4gnmEDdHQImZht1U2thbauwd1dDZwyZMmfY9/JRC&#10;wbWA+ncUXAylPx/bR34YlOA0IluY8BaR+W9DNY+I+EvCCDVPMih6Yt0im+QpLHR4sgxP5Ka+VlBF&#10;8JUB7xyJ/Fa0ZKlV/RGG0Su0CkdUMrANXzMLN9wvri2s4QjGWcavrhwNYyAU8628bxgqR5wbiPxh&#10;95HqhiC5iCyMTu9UOw0+D0VQ/M+8KCnV1caqssKJyVWmx3W/gBESqIMZNVw7rueh/PJ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AkDf/w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6D409C" w:rsidRDefault="00F111B6" w:rsidP="00776643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09073" cy="41038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autocad-png-autocad-3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36" cy="42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689099" cy="4267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google-apps-scrip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789362" cy="488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550470" cy="458267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h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23" cy="47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815694" cy="40784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ython-Logo-PNG-Imag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694" cy="407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11B6" w:rsidRDefault="00F111B6" w:rsidP="00776643">
            <w:pPr>
              <w:rPr>
                <w:b/>
              </w:rPr>
            </w:pPr>
          </w:p>
          <w:p w:rsidR="00F111B6" w:rsidRDefault="00F111B6" w:rsidP="00776643">
            <w:pPr>
              <w:rPr>
                <w:b/>
              </w:rPr>
            </w:pPr>
          </w:p>
          <w:p w:rsidR="00F111B6" w:rsidRDefault="00F111B6" w:rsidP="00776643">
            <w:pPr>
              <w:rPr>
                <w:b/>
              </w:rPr>
            </w:pPr>
          </w:p>
          <w:p w:rsidR="00F111B6" w:rsidRDefault="00F111B6" w:rsidP="00776643">
            <w:pPr>
              <w:rPr>
                <w:b/>
              </w:rPr>
            </w:pPr>
          </w:p>
          <w:p w:rsidR="00F111B6" w:rsidRDefault="00F111B6" w:rsidP="00776643">
            <w:pPr>
              <w:rPr>
                <w:b/>
              </w:rPr>
            </w:pPr>
          </w:p>
        </w:tc>
      </w:tr>
    </w:tbl>
    <w:p w:rsidR="00153B84" w:rsidRDefault="00153B84" w:rsidP="005D47DE"/>
    <w:sectPr w:rsidR="00153B84" w:rsidSect="00F56513">
      <w:headerReference w:type="default" r:id="rId14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EEA" w:rsidRDefault="00BE7EEA" w:rsidP="00C51CF5">
      <w:r>
        <w:separator/>
      </w:r>
    </w:p>
  </w:endnote>
  <w:endnote w:type="continuationSeparator" w:id="0">
    <w:p w:rsidR="00BE7EEA" w:rsidRDefault="00BE7EEA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Mincho"/>
    <w:charset w:val="80"/>
    <w:family w:val="modern"/>
    <w:pitch w:val="fixed"/>
    <w:sig w:usb0="E00002FF" w:usb1="6AC7FDFB" w:usb2="00000012" w:usb3="00000000" w:csb0="0002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Franklin Gothic Medium"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EEA" w:rsidRDefault="00BE7EEA" w:rsidP="00C51CF5">
      <w:r>
        <w:separator/>
      </w:r>
    </w:p>
  </w:footnote>
  <w:footnote w:type="continuationSeparator" w:id="0">
    <w:p w:rsidR="00BE7EEA" w:rsidRDefault="00BE7EEA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01E1B847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left:0;text-align:left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BB3CB9"/>
    <w:multiLevelType w:val="hybridMultilevel"/>
    <w:tmpl w:val="A6D49E6C"/>
    <w:lvl w:ilvl="0" w:tplc="10F4E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463B4"/>
    <w:multiLevelType w:val="hybridMultilevel"/>
    <w:tmpl w:val="1FB60A06"/>
    <w:lvl w:ilvl="0" w:tplc="94D2D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B9"/>
    <w:rsid w:val="000521EF"/>
    <w:rsid w:val="000A545F"/>
    <w:rsid w:val="000F3BEA"/>
    <w:rsid w:val="0010314C"/>
    <w:rsid w:val="00153B84"/>
    <w:rsid w:val="00196AAB"/>
    <w:rsid w:val="001A4D1A"/>
    <w:rsid w:val="001B0B3D"/>
    <w:rsid w:val="002B18B2"/>
    <w:rsid w:val="00326378"/>
    <w:rsid w:val="003950BC"/>
    <w:rsid w:val="003B0DB8"/>
    <w:rsid w:val="003C2CB9"/>
    <w:rsid w:val="00423D95"/>
    <w:rsid w:val="00431999"/>
    <w:rsid w:val="00443E2D"/>
    <w:rsid w:val="005026F9"/>
    <w:rsid w:val="00572086"/>
    <w:rsid w:val="00597871"/>
    <w:rsid w:val="005D47DE"/>
    <w:rsid w:val="005F364E"/>
    <w:rsid w:val="0061018D"/>
    <w:rsid w:val="0062123A"/>
    <w:rsid w:val="00635EF0"/>
    <w:rsid w:val="00646E75"/>
    <w:rsid w:val="00663587"/>
    <w:rsid w:val="00695719"/>
    <w:rsid w:val="006D409C"/>
    <w:rsid w:val="00745649"/>
    <w:rsid w:val="00776643"/>
    <w:rsid w:val="00797579"/>
    <w:rsid w:val="007D0F5B"/>
    <w:rsid w:val="0086652E"/>
    <w:rsid w:val="00882E29"/>
    <w:rsid w:val="008F027E"/>
    <w:rsid w:val="008F290E"/>
    <w:rsid w:val="00942045"/>
    <w:rsid w:val="00964B9F"/>
    <w:rsid w:val="009B091F"/>
    <w:rsid w:val="009F215D"/>
    <w:rsid w:val="00A73BCA"/>
    <w:rsid w:val="00A75FCE"/>
    <w:rsid w:val="00AA7EAA"/>
    <w:rsid w:val="00AC5509"/>
    <w:rsid w:val="00AF4EA4"/>
    <w:rsid w:val="00B0669D"/>
    <w:rsid w:val="00B90CEF"/>
    <w:rsid w:val="00B95D4D"/>
    <w:rsid w:val="00BE7EEA"/>
    <w:rsid w:val="00C2300A"/>
    <w:rsid w:val="00C51CF5"/>
    <w:rsid w:val="00C52A41"/>
    <w:rsid w:val="00C93D20"/>
    <w:rsid w:val="00CA407F"/>
    <w:rsid w:val="00D00A30"/>
    <w:rsid w:val="00D8438A"/>
    <w:rsid w:val="00DC71AE"/>
    <w:rsid w:val="00E25DCF"/>
    <w:rsid w:val="00E55D74"/>
    <w:rsid w:val="00E64BF6"/>
    <w:rsid w:val="00E774C3"/>
    <w:rsid w:val="00E8541C"/>
    <w:rsid w:val="00ED265E"/>
    <w:rsid w:val="00F111B6"/>
    <w:rsid w:val="00F56513"/>
    <w:rsid w:val="00F8193F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E0342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A00E20286948B08807AD73F2047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E8EF7-24C6-42E1-BAF8-43DD06013C3B}"/>
      </w:docPartPr>
      <w:docPartBody>
        <w:p w:rsidR="00000000" w:rsidRDefault="0042052A">
          <w:pPr>
            <w:pStyle w:val="CDA00E20286948B08807AD73F20474E6"/>
          </w:pPr>
          <w:r w:rsidRPr="00036450">
            <w:t>EDUCATION</w:t>
          </w:r>
        </w:p>
      </w:docPartBody>
    </w:docPart>
    <w:docPart>
      <w:docPartPr>
        <w:name w:val="EA5472FDE1924E40917015B22D6CE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DCB87-73FC-488E-89D1-BA7E3F2ED67F}"/>
      </w:docPartPr>
      <w:docPartBody>
        <w:p w:rsidR="00000000" w:rsidRDefault="0042052A">
          <w:pPr>
            <w:pStyle w:val="EA5472FDE1924E40917015B22D6CEC19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E19DB993B5FB4ADFA7CD42B1BA5B7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87AB6-3A24-4CF1-8A1C-B10D70BFB33D}"/>
      </w:docPartPr>
      <w:docPartBody>
        <w:p w:rsidR="00000000" w:rsidRDefault="0042052A">
          <w:pPr>
            <w:pStyle w:val="E19DB993B5FB4ADFA7CD42B1BA5B719C"/>
          </w:pPr>
          <w:r w:rsidRPr="004D3011">
            <w:t>PHONE:</w:t>
          </w:r>
        </w:p>
      </w:docPartBody>
    </w:docPart>
    <w:docPart>
      <w:docPartPr>
        <w:name w:val="3BCAD5A091AF49718106CE46406A7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10826-94D6-469F-A80E-762963254F8E}"/>
      </w:docPartPr>
      <w:docPartBody>
        <w:p w:rsidR="00000000" w:rsidRDefault="0042052A">
          <w:pPr>
            <w:pStyle w:val="3BCAD5A091AF49718106CE46406A7FB6"/>
          </w:pPr>
          <w:r w:rsidRPr="004D3011">
            <w:t>EMAIL:</w:t>
          </w:r>
        </w:p>
      </w:docPartBody>
    </w:docPart>
    <w:docPart>
      <w:docPartPr>
        <w:name w:val="3802D801E6C64847A9802290E1496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18A6C-9519-42E0-83C3-A42F805FA5A4}"/>
      </w:docPartPr>
      <w:docPartBody>
        <w:p w:rsidR="00000000" w:rsidRDefault="0042052A">
          <w:pPr>
            <w:pStyle w:val="3802D801E6C64847A9802290E14960F5"/>
          </w:pPr>
          <w:r w:rsidRPr="00036450">
            <w:t>WORK EXPERIENCE</w:t>
          </w:r>
        </w:p>
      </w:docPartBody>
    </w:docPart>
    <w:docPart>
      <w:docPartPr>
        <w:name w:val="AA79FA23836247C2917FA3AAD3F8C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77DD7-B4AA-45EB-867A-090B46917705}"/>
      </w:docPartPr>
      <w:docPartBody>
        <w:p w:rsidR="00000000" w:rsidRDefault="0042052A">
          <w:pPr>
            <w:pStyle w:val="AA79FA23836247C2917FA3AAD3F8C717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Mincho"/>
    <w:charset w:val="80"/>
    <w:family w:val="modern"/>
    <w:pitch w:val="fixed"/>
    <w:sig w:usb0="E00002FF" w:usb1="6AC7FDFB" w:usb2="00000012" w:usb3="00000000" w:csb0="0002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Franklin Gothic Medium"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54"/>
    <w:rsid w:val="0042052A"/>
    <w:rsid w:val="00B4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bidi w:val="0"/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A00E20286948B08807AD73F20474E6">
    <w:name w:val="CDA00E20286948B08807AD73F20474E6"/>
    <w:pPr>
      <w:bidi/>
    </w:pPr>
  </w:style>
  <w:style w:type="paragraph" w:customStyle="1" w:styleId="0CE87537394241508E0323370EA6334A">
    <w:name w:val="0CE87537394241508E0323370EA6334A"/>
    <w:pPr>
      <w:bidi/>
    </w:pPr>
  </w:style>
  <w:style w:type="paragraph" w:customStyle="1" w:styleId="339ADFB1B0F84276B2072BF20C83627B">
    <w:name w:val="339ADFB1B0F84276B2072BF20C83627B"/>
    <w:pPr>
      <w:bidi/>
    </w:pPr>
  </w:style>
  <w:style w:type="paragraph" w:customStyle="1" w:styleId="C4B9AAB756194289A7EFF25C3162A6C0">
    <w:name w:val="C4B9AAB756194289A7EFF25C3162A6C0"/>
    <w:pPr>
      <w:bidi/>
    </w:pPr>
  </w:style>
  <w:style w:type="paragraph" w:customStyle="1" w:styleId="49B1A9E9B77F48A19F963389CCE55668">
    <w:name w:val="49B1A9E9B77F48A19F963389CCE55668"/>
    <w:pPr>
      <w:bidi/>
    </w:pPr>
  </w:style>
  <w:style w:type="paragraph" w:customStyle="1" w:styleId="886CCFBC811148829513CBA4121E6DC7">
    <w:name w:val="886CCFBC811148829513CBA4121E6DC7"/>
    <w:pPr>
      <w:bidi/>
    </w:pPr>
  </w:style>
  <w:style w:type="paragraph" w:customStyle="1" w:styleId="7BFFB61F26624313B14C644065CCD85B">
    <w:name w:val="7BFFB61F26624313B14C644065CCD85B"/>
    <w:pPr>
      <w:bidi/>
    </w:pPr>
  </w:style>
  <w:style w:type="paragraph" w:customStyle="1" w:styleId="A851D0BB09D2407C87ED5A994931BFEB">
    <w:name w:val="A851D0BB09D2407C87ED5A994931BFEB"/>
    <w:pPr>
      <w:bidi/>
    </w:pPr>
  </w:style>
  <w:style w:type="paragraph" w:customStyle="1" w:styleId="83132BFDAD9C4685B2BCAD47BAB54135">
    <w:name w:val="83132BFDAD9C4685B2BCAD47BAB54135"/>
    <w:pPr>
      <w:bidi/>
    </w:pPr>
  </w:style>
  <w:style w:type="paragraph" w:customStyle="1" w:styleId="9CA24AA8D4574DBA8F41CA20E4FB72C9">
    <w:name w:val="9CA24AA8D4574DBA8F41CA20E4FB72C9"/>
    <w:pPr>
      <w:bidi/>
    </w:pPr>
  </w:style>
  <w:style w:type="paragraph" w:customStyle="1" w:styleId="3B4CFB870AFF4F769B5AEA0E327E5F5B">
    <w:name w:val="3B4CFB870AFF4F769B5AEA0E327E5F5B"/>
    <w:pPr>
      <w:bidi/>
    </w:pPr>
  </w:style>
  <w:style w:type="paragraph" w:customStyle="1" w:styleId="A13567C88F5A4EB3852508396835C71B">
    <w:name w:val="A13567C88F5A4EB3852508396835C71B"/>
    <w:pPr>
      <w:bidi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EA5472FDE1924E40917015B22D6CEC19">
    <w:name w:val="EA5472FDE1924E40917015B22D6CEC19"/>
    <w:pPr>
      <w:bidi/>
    </w:pPr>
  </w:style>
  <w:style w:type="paragraph" w:customStyle="1" w:styleId="E19DB993B5FB4ADFA7CD42B1BA5B719C">
    <w:name w:val="E19DB993B5FB4ADFA7CD42B1BA5B719C"/>
    <w:pPr>
      <w:bidi/>
    </w:pPr>
  </w:style>
  <w:style w:type="paragraph" w:customStyle="1" w:styleId="D4F2DCA9F4A04279B8791B035EF3B31A">
    <w:name w:val="D4F2DCA9F4A04279B8791B035EF3B31A"/>
    <w:pPr>
      <w:bidi/>
    </w:pPr>
  </w:style>
  <w:style w:type="paragraph" w:customStyle="1" w:styleId="214627781F134A5285CD16A1F05ABA30">
    <w:name w:val="214627781F134A5285CD16A1F05ABA30"/>
    <w:pPr>
      <w:bidi/>
    </w:pPr>
  </w:style>
  <w:style w:type="paragraph" w:customStyle="1" w:styleId="2C2D51FC245247A4905BDACA6DDD1274">
    <w:name w:val="2C2D51FC245247A4905BDACA6DDD1274"/>
    <w:pPr>
      <w:bidi/>
    </w:pPr>
  </w:style>
  <w:style w:type="paragraph" w:customStyle="1" w:styleId="3BCAD5A091AF49718106CE46406A7FB6">
    <w:name w:val="3BCAD5A091AF49718106CE46406A7FB6"/>
    <w:pPr>
      <w:bidi/>
    </w:pPr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1D9A7C14143E43DDA0C41154165240BD">
    <w:name w:val="1D9A7C14143E43DDA0C41154165240BD"/>
    <w:pPr>
      <w:bidi/>
    </w:pPr>
  </w:style>
  <w:style w:type="paragraph" w:customStyle="1" w:styleId="3802D801E6C64847A9802290E14960F5">
    <w:name w:val="3802D801E6C64847A9802290E14960F5"/>
    <w:pPr>
      <w:bidi/>
    </w:pPr>
  </w:style>
  <w:style w:type="paragraph" w:customStyle="1" w:styleId="77FB5807584043149E83063BC74D2662">
    <w:name w:val="77FB5807584043149E83063BC74D2662"/>
    <w:pPr>
      <w:bidi/>
    </w:pPr>
  </w:style>
  <w:style w:type="paragraph" w:customStyle="1" w:styleId="BC09D745BF8D48A5ACC40B91D28472D7">
    <w:name w:val="BC09D745BF8D48A5ACC40B91D28472D7"/>
    <w:pPr>
      <w:bidi/>
    </w:pPr>
  </w:style>
  <w:style w:type="paragraph" w:customStyle="1" w:styleId="CC3CA215F5A54289BB1E8971B197AF5A">
    <w:name w:val="CC3CA215F5A54289BB1E8971B197AF5A"/>
    <w:pPr>
      <w:bidi/>
    </w:pPr>
  </w:style>
  <w:style w:type="paragraph" w:customStyle="1" w:styleId="3163DBE800454F2D9F59819C53AD9506">
    <w:name w:val="3163DBE800454F2D9F59819C53AD9506"/>
    <w:pPr>
      <w:bidi/>
    </w:pPr>
  </w:style>
  <w:style w:type="paragraph" w:customStyle="1" w:styleId="703F06C7D9134A3FBB901A41904F4D32">
    <w:name w:val="703F06C7D9134A3FBB901A41904F4D32"/>
    <w:pPr>
      <w:bidi/>
    </w:pPr>
  </w:style>
  <w:style w:type="paragraph" w:customStyle="1" w:styleId="CB4A44680C834213A8456E4A74229D99">
    <w:name w:val="CB4A44680C834213A8456E4A74229D99"/>
    <w:pPr>
      <w:bidi/>
    </w:pPr>
  </w:style>
  <w:style w:type="paragraph" w:customStyle="1" w:styleId="9ACE5F60A5724C9F86CFB2F61C6239D7">
    <w:name w:val="9ACE5F60A5724C9F86CFB2F61C6239D7"/>
    <w:pPr>
      <w:bidi/>
    </w:pPr>
  </w:style>
  <w:style w:type="paragraph" w:customStyle="1" w:styleId="A8C7A4B8E5DD49A29EF6BC07B1C69DC4">
    <w:name w:val="A8C7A4B8E5DD49A29EF6BC07B1C69DC4"/>
    <w:pPr>
      <w:bidi/>
    </w:pPr>
  </w:style>
  <w:style w:type="paragraph" w:customStyle="1" w:styleId="85FB1ADEE8594CA4A2578F85118949E5">
    <w:name w:val="85FB1ADEE8594CA4A2578F85118949E5"/>
    <w:pPr>
      <w:bidi/>
    </w:pPr>
  </w:style>
  <w:style w:type="paragraph" w:customStyle="1" w:styleId="4D0729EC717F4EDBBA9897CB32FD7ECC">
    <w:name w:val="4D0729EC717F4EDBBA9897CB32FD7ECC"/>
    <w:pPr>
      <w:bidi/>
    </w:pPr>
  </w:style>
  <w:style w:type="paragraph" w:customStyle="1" w:styleId="C41EC480B2AD4ABCB589F094CE367586">
    <w:name w:val="C41EC480B2AD4ABCB589F094CE367586"/>
    <w:pPr>
      <w:bidi/>
    </w:pPr>
  </w:style>
  <w:style w:type="paragraph" w:customStyle="1" w:styleId="31AD7242A3F347B6AB28438C60D2D0A4">
    <w:name w:val="31AD7242A3F347B6AB28438C60D2D0A4"/>
    <w:pPr>
      <w:bidi/>
    </w:pPr>
  </w:style>
  <w:style w:type="paragraph" w:customStyle="1" w:styleId="C71DA475E6AD4D48A943A3E2ACF79842">
    <w:name w:val="C71DA475E6AD4D48A943A3E2ACF79842"/>
    <w:pPr>
      <w:bidi/>
    </w:pPr>
  </w:style>
  <w:style w:type="paragraph" w:customStyle="1" w:styleId="5B0824DD1D7C4F31B5ACA4B289C5D57E">
    <w:name w:val="5B0824DD1D7C4F31B5ACA4B289C5D57E"/>
    <w:pPr>
      <w:bidi/>
    </w:pPr>
  </w:style>
  <w:style w:type="paragraph" w:customStyle="1" w:styleId="6CCE70C513174990A0A1DFCD7C65DE9E">
    <w:name w:val="6CCE70C513174990A0A1DFCD7C65DE9E"/>
    <w:pPr>
      <w:bidi/>
    </w:pPr>
  </w:style>
  <w:style w:type="paragraph" w:customStyle="1" w:styleId="27FCD412E525479BB051201956C53FED">
    <w:name w:val="27FCD412E525479BB051201956C53FED"/>
    <w:pPr>
      <w:bidi/>
    </w:pPr>
  </w:style>
  <w:style w:type="paragraph" w:customStyle="1" w:styleId="891F83D28B404E4BAAEB8D332612448E">
    <w:name w:val="891F83D28B404E4BAAEB8D332612448E"/>
    <w:pPr>
      <w:bidi/>
    </w:pPr>
  </w:style>
  <w:style w:type="paragraph" w:customStyle="1" w:styleId="19DA59567E2A40BD94F3486D4FEEA169">
    <w:name w:val="19DA59567E2A40BD94F3486D4FEEA169"/>
    <w:pPr>
      <w:bidi/>
    </w:pPr>
  </w:style>
  <w:style w:type="paragraph" w:customStyle="1" w:styleId="092EADF148D1473CA00F56484D836915">
    <w:name w:val="092EADF148D1473CA00F56484D836915"/>
    <w:pPr>
      <w:bidi/>
    </w:pPr>
  </w:style>
  <w:style w:type="paragraph" w:customStyle="1" w:styleId="7BF9A51B90CB4D7C91A859AAD07D868F">
    <w:name w:val="7BF9A51B90CB4D7C91A859AAD07D868F"/>
    <w:pPr>
      <w:bidi/>
    </w:pPr>
  </w:style>
  <w:style w:type="paragraph" w:customStyle="1" w:styleId="AA79FA23836247C2917FA3AAD3F8C717">
    <w:name w:val="AA79FA23836247C2917FA3AAD3F8C717"/>
    <w:pPr>
      <w:bidi/>
    </w:pPr>
  </w:style>
  <w:style w:type="paragraph" w:customStyle="1" w:styleId="B7FA7662BEA342DE82D0078AD054B7E0">
    <w:name w:val="B7FA7662BEA342DE82D0078AD054B7E0"/>
    <w:rsid w:val="00B45A54"/>
    <w:pPr>
      <w:bidi/>
    </w:pPr>
  </w:style>
  <w:style w:type="paragraph" w:customStyle="1" w:styleId="296465EDB2114D5BBA0D48C3AAE1DDEF">
    <w:name w:val="296465EDB2114D5BBA0D48C3AAE1DDEF"/>
    <w:rsid w:val="00B45A54"/>
    <w:pPr>
      <w:bidi/>
    </w:pPr>
  </w:style>
  <w:style w:type="paragraph" w:customStyle="1" w:styleId="F1F1BD87247E4722AA44818332BFADE8">
    <w:name w:val="F1F1BD87247E4722AA44818332BFADE8"/>
    <w:rsid w:val="00B45A54"/>
    <w:pPr>
      <w:bidi/>
    </w:pPr>
  </w:style>
  <w:style w:type="paragraph" w:customStyle="1" w:styleId="E756A142742D41DCBBA7DB4DBC04ABCF">
    <w:name w:val="E756A142742D41DCBBA7DB4DBC04ABCF"/>
    <w:rsid w:val="00B45A54"/>
    <w:pPr>
      <w:bidi/>
    </w:pPr>
  </w:style>
  <w:style w:type="paragraph" w:customStyle="1" w:styleId="8ECEA9F002434B8CB3F89263CF1140A2">
    <w:name w:val="8ECEA9F002434B8CB3F89263CF1140A2"/>
    <w:rsid w:val="00B45A54"/>
    <w:pPr>
      <w:bidi/>
    </w:pPr>
  </w:style>
  <w:style w:type="paragraph" w:customStyle="1" w:styleId="63AD46E33CDE4BFFB5CBC69DDFC8B8D2">
    <w:name w:val="63AD46E33CDE4BFFB5CBC69DDFC8B8D2"/>
    <w:rsid w:val="00B45A5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2019-04-08T15:58:00Z</dcterms:created>
  <dcterms:modified xsi:type="dcterms:W3CDTF">2019-04-08T17:12:00Z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